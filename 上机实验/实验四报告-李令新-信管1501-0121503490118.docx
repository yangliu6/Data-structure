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E02BF" w14:textId="77777777" w:rsidR="007D3476" w:rsidRDefault="00554F50" w:rsidP="007D3476">
      <w:pPr>
        <w:jc w:val="center"/>
        <w:rPr>
          <w:sz w:val="52"/>
        </w:rPr>
      </w:pPr>
      <w:r>
        <w:rPr>
          <w:b/>
          <w:bCs/>
          <w:noProof/>
          <w:sz w:val="52"/>
        </w:rPr>
        <w:drawing>
          <wp:anchor distT="0" distB="0" distL="114300" distR="114300" simplePos="0" relativeHeight="251657728" behindDoc="0" locked="0" layoutInCell="1" allowOverlap="1" wp14:anchorId="5FBACA37" wp14:editId="1BEC89EE">
            <wp:simplePos x="0" y="0"/>
            <wp:positionH relativeFrom="column">
              <wp:align>center</wp:align>
            </wp:positionH>
            <wp:positionV relativeFrom="paragraph">
              <wp:posOffset>588010</wp:posOffset>
            </wp:positionV>
            <wp:extent cx="2133600" cy="49530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76">
        <w:rPr>
          <w:rFonts w:hint="eastAsia"/>
          <w:b/>
          <w:bCs/>
          <w:sz w:val="52"/>
        </w:rPr>
        <w:t>学</w:t>
      </w:r>
      <w:r w:rsidR="007D3476">
        <w:rPr>
          <w:rFonts w:hint="eastAsia"/>
          <w:b/>
          <w:bCs/>
          <w:sz w:val="52"/>
        </w:rPr>
        <w:t xml:space="preserve"> </w:t>
      </w:r>
      <w:r w:rsidR="007D3476">
        <w:rPr>
          <w:rFonts w:hint="eastAsia"/>
          <w:b/>
          <w:bCs/>
          <w:sz w:val="52"/>
        </w:rPr>
        <w:t>生</w:t>
      </w:r>
      <w:r w:rsidR="007D3476">
        <w:rPr>
          <w:rFonts w:hint="eastAsia"/>
          <w:b/>
          <w:bCs/>
          <w:sz w:val="52"/>
        </w:rPr>
        <w:t xml:space="preserve"> </w:t>
      </w:r>
      <w:r w:rsidR="007D3476">
        <w:rPr>
          <w:rFonts w:hint="eastAsia"/>
          <w:b/>
          <w:bCs/>
          <w:sz w:val="52"/>
        </w:rPr>
        <w:t>实</w:t>
      </w:r>
      <w:r w:rsidR="007D3476">
        <w:rPr>
          <w:rFonts w:hint="eastAsia"/>
          <w:b/>
          <w:bCs/>
          <w:sz w:val="52"/>
        </w:rPr>
        <w:t xml:space="preserve"> </w:t>
      </w:r>
      <w:r w:rsidR="007D3476">
        <w:rPr>
          <w:rFonts w:hint="eastAsia"/>
          <w:b/>
          <w:bCs/>
          <w:sz w:val="52"/>
        </w:rPr>
        <w:t>验</w:t>
      </w:r>
      <w:r w:rsidR="007D3476">
        <w:rPr>
          <w:rFonts w:hint="eastAsia"/>
          <w:b/>
          <w:bCs/>
          <w:sz w:val="52"/>
        </w:rPr>
        <w:t xml:space="preserve"> </w:t>
      </w:r>
      <w:r w:rsidR="007D3476">
        <w:rPr>
          <w:rFonts w:hint="eastAsia"/>
          <w:b/>
          <w:bCs/>
          <w:sz w:val="52"/>
        </w:rPr>
        <w:t>报</w:t>
      </w:r>
      <w:r w:rsidR="007D3476">
        <w:rPr>
          <w:rFonts w:hint="eastAsia"/>
          <w:b/>
          <w:bCs/>
          <w:sz w:val="52"/>
        </w:rPr>
        <w:t xml:space="preserve"> </w:t>
      </w:r>
      <w:r w:rsidR="007D3476">
        <w:rPr>
          <w:rFonts w:hint="eastAsia"/>
          <w:b/>
          <w:bCs/>
          <w:sz w:val="52"/>
        </w:rPr>
        <w:t>告</w:t>
      </w:r>
      <w:r w:rsidR="007D3476">
        <w:rPr>
          <w:rFonts w:hint="eastAsia"/>
          <w:b/>
          <w:bCs/>
          <w:sz w:val="52"/>
        </w:rPr>
        <w:t xml:space="preserve"> </w:t>
      </w:r>
      <w:r w:rsidR="007D3476">
        <w:rPr>
          <w:rFonts w:hint="eastAsia"/>
          <w:b/>
          <w:bCs/>
          <w:sz w:val="52"/>
        </w:rPr>
        <w:t>书</w:t>
      </w:r>
    </w:p>
    <w:p w14:paraId="4ABC1328" w14:textId="77777777" w:rsidR="007D3476" w:rsidRDefault="007D3476" w:rsidP="007D3476">
      <w:pPr>
        <w:adjustRightInd w:val="0"/>
      </w:pPr>
    </w:p>
    <w:p w14:paraId="2C37C118" w14:textId="77777777" w:rsidR="007D3476" w:rsidRDefault="007D3476" w:rsidP="007D3476">
      <w:pPr>
        <w:adjustRightInd w:val="0"/>
      </w:pPr>
    </w:p>
    <w:p w14:paraId="71F78E35" w14:textId="77777777" w:rsidR="007D3476" w:rsidRDefault="007D3476" w:rsidP="007D3476">
      <w:pPr>
        <w:adjustRightInd w:val="0"/>
      </w:pPr>
    </w:p>
    <w:p w14:paraId="411774F3" w14:textId="77777777" w:rsidR="007D3476" w:rsidRDefault="007D3476" w:rsidP="007D3476">
      <w:pPr>
        <w:adjustRightInd w:val="0"/>
      </w:pPr>
    </w:p>
    <w:p w14:paraId="3BEE651F" w14:textId="77777777" w:rsidR="007D3476" w:rsidRDefault="007D3476" w:rsidP="007D3476">
      <w:pPr>
        <w:adjustRightInd w:val="0"/>
      </w:pPr>
    </w:p>
    <w:p w14:paraId="43AA1DBE" w14:textId="77777777" w:rsidR="007D3476" w:rsidRDefault="007D3476" w:rsidP="007D3476">
      <w:pPr>
        <w:adjustRightInd w:val="0"/>
      </w:pPr>
    </w:p>
    <w:p w14:paraId="7043E6CD" w14:textId="77777777" w:rsidR="007D3476" w:rsidRDefault="007D3476" w:rsidP="007D3476">
      <w:pPr>
        <w:adjustRightInd w:val="0"/>
      </w:pPr>
    </w:p>
    <w:p w14:paraId="77FA2C13" w14:textId="77777777" w:rsidR="007D3476" w:rsidRDefault="007D3476" w:rsidP="007D3476">
      <w:pPr>
        <w:adjustRightInd w:val="0"/>
      </w:pPr>
    </w:p>
    <w:p w14:paraId="5379BA6E" w14:textId="77777777" w:rsidR="007D3476" w:rsidRPr="00EB2812" w:rsidRDefault="007D3476" w:rsidP="007D3476">
      <w:pPr>
        <w:adjustRightInd w:val="0"/>
      </w:pPr>
    </w:p>
    <w:p w14:paraId="7FF1EC97" w14:textId="77777777" w:rsidR="007D3476" w:rsidRDefault="007D3476" w:rsidP="007D3476">
      <w:pPr>
        <w:adjustRightInd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76"/>
        <w:gridCol w:w="3765"/>
      </w:tblGrid>
      <w:tr w:rsidR="007D3476" w:rsidRPr="008C0CFA" w14:paraId="500FB766" w14:textId="77777777" w:rsidTr="00DC6692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6CDD" w14:textId="77777777" w:rsidR="007D3476" w:rsidRPr="008C0CFA" w:rsidRDefault="007D3476" w:rsidP="00DC6692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8C0CFA">
              <w:rPr>
                <w:rFonts w:hint="eastAsia"/>
                <w:b/>
                <w:bCs/>
                <w:sz w:val="28"/>
                <w:szCs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735EFB" w14:textId="77777777" w:rsidR="007D3476" w:rsidRPr="008C0CFA" w:rsidRDefault="007D3476" w:rsidP="00DC6692">
            <w:pPr>
              <w:jc w:val="center"/>
              <w:rPr>
                <w:sz w:val="28"/>
                <w:szCs w:val="28"/>
              </w:rPr>
            </w:pPr>
            <w:r w:rsidRPr="008C0CFA">
              <w:rPr>
                <w:rFonts w:hint="eastAsia"/>
                <w:sz w:val="28"/>
                <w:szCs w:val="28"/>
              </w:rPr>
              <w:t>应用数据结构</w:t>
            </w:r>
          </w:p>
        </w:tc>
      </w:tr>
      <w:tr w:rsidR="007D3476" w:rsidRPr="008C0CFA" w14:paraId="56084417" w14:textId="77777777" w:rsidTr="00DC6692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B9355" w14:textId="77777777" w:rsidR="007D3476" w:rsidRPr="008C0CFA" w:rsidRDefault="007D3476" w:rsidP="00DC6692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8C0CFA">
              <w:rPr>
                <w:rFonts w:hint="eastAsia"/>
                <w:b/>
                <w:bCs/>
                <w:sz w:val="28"/>
                <w:szCs w:val="28"/>
              </w:rPr>
              <w:t>开</w:t>
            </w:r>
            <w:r w:rsidRPr="008C0CFA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C0CFA">
              <w:rPr>
                <w:rFonts w:hint="eastAsia"/>
                <w:b/>
                <w:bCs/>
                <w:sz w:val="28"/>
                <w:szCs w:val="28"/>
              </w:rPr>
              <w:t>课</w:t>
            </w:r>
            <w:r w:rsidRPr="008C0CFA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C0CFA">
              <w:rPr>
                <w:rFonts w:hint="eastAsia"/>
                <w:b/>
                <w:bCs/>
                <w:sz w:val="28"/>
                <w:szCs w:val="28"/>
              </w:rPr>
              <w:t>学</w:t>
            </w:r>
            <w:r w:rsidRPr="008C0CFA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8C0CFA">
              <w:rPr>
                <w:rFonts w:hint="eastAsia"/>
                <w:b/>
                <w:bCs/>
                <w:sz w:val="28"/>
                <w:szCs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4FDE1A" w14:textId="77777777" w:rsidR="007D3476" w:rsidRPr="008C0CFA" w:rsidRDefault="00DA3E91" w:rsidP="00DC669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管理学院</w:t>
            </w:r>
          </w:p>
        </w:tc>
      </w:tr>
      <w:tr w:rsidR="007D3476" w:rsidRPr="008C0CFA" w14:paraId="45947433" w14:textId="77777777" w:rsidTr="00DC6692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90C7C" w14:textId="77777777" w:rsidR="007D3476" w:rsidRPr="008C0CFA" w:rsidRDefault="007D3476" w:rsidP="00DC6692">
            <w:pPr>
              <w:spacing w:line="480" w:lineRule="auto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D0BAA0" w14:textId="77777777" w:rsidR="007D3476" w:rsidRPr="008C0CFA" w:rsidRDefault="00201A90" w:rsidP="00DC66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燕翔</w:t>
            </w:r>
          </w:p>
        </w:tc>
      </w:tr>
      <w:tr w:rsidR="007D3476" w:rsidRPr="008C0CFA" w14:paraId="32F4B807" w14:textId="77777777" w:rsidTr="00DC6692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AADD4" w14:textId="77777777" w:rsidR="007D3476" w:rsidRPr="008C0CFA" w:rsidRDefault="007D3476" w:rsidP="00DC6692">
            <w:pPr>
              <w:spacing w:line="480" w:lineRule="auto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>学</w:t>
            </w: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>生</w:t>
            </w: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>姓</w:t>
            </w: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 xml:space="preserve"> </w:t>
            </w:r>
            <w:r w:rsidRPr="008C0CFA">
              <w:rPr>
                <w:rFonts w:eastAsia="黑体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B8E09" w14:textId="6165F787" w:rsidR="007D3476" w:rsidRPr="008C0CFA" w:rsidRDefault="00C9099E" w:rsidP="00DC669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李令新</w:t>
            </w:r>
          </w:p>
        </w:tc>
      </w:tr>
      <w:tr w:rsidR="007D3476" w:rsidRPr="008C0CFA" w14:paraId="342F9AFE" w14:textId="77777777" w:rsidTr="00DC6692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4A654" w14:textId="77777777" w:rsidR="007D3476" w:rsidRPr="008C0CFA" w:rsidRDefault="007D3476" w:rsidP="00DC6692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8C0CFA">
              <w:rPr>
                <w:rFonts w:hint="eastAsia"/>
                <w:b/>
                <w:bCs/>
                <w:sz w:val="28"/>
                <w:szCs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ADD0C9" w14:textId="3FF4C35A" w:rsidR="007D3476" w:rsidRPr="008C0CFA" w:rsidRDefault="00DA3E91" w:rsidP="00554F5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信息管理与信息系统</w:t>
            </w:r>
            <w:r w:rsidR="00C9099E">
              <w:rPr>
                <w:rFonts w:hint="eastAsia"/>
                <w:sz w:val="28"/>
                <w:szCs w:val="28"/>
              </w:rPr>
              <w:t>1501</w:t>
            </w:r>
          </w:p>
        </w:tc>
      </w:tr>
      <w:tr w:rsidR="00DA3E91" w:rsidRPr="008C0CFA" w14:paraId="27C502DC" w14:textId="77777777" w:rsidTr="00DA3E91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9D260" w14:textId="77777777" w:rsidR="00DA3E91" w:rsidRPr="00DA3E91" w:rsidRDefault="00DA3E91" w:rsidP="00DA3E91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DA3E91">
              <w:rPr>
                <w:rFonts w:hint="eastAsia"/>
                <w:b/>
                <w:bCs/>
                <w:sz w:val="28"/>
                <w:szCs w:val="28"/>
              </w:rPr>
              <w:t>学</w:t>
            </w:r>
            <w:r w:rsidRPr="00DA3E91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DA3E91">
              <w:rPr>
                <w:rFonts w:hint="eastAsia"/>
                <w:b/>
                <w:bCs/>
                <w:sz w:val="28"/>
                <w:szCs w:val="28"/>
              </w:rPr>
              <w:t>生</w:t>
            </w:r>
            <w:r w:rsidRPr="00DA3E91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</w:t>
            </w:r>
            <w:r w:rsidRPr="00DA3E91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86706" w14:textId="3B9D6AD5" w:rsidR="00DA3E91" w:rsidRPr="008C0CFA" w:rsidRDefault="00C9099E" w:rsidP="001F07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0121503490118</w:t>
            </w:r>
          </w:p>
        </w:tc>
      </w:tr>
    </w:tbl>
    <w:p w14:paraId="4C0B75CE" w14:textId="77777777" w:rsidR="007D3476" w:rsidRPr="00EB2812" w:rsidRDefault="007D3476" w:rsidP="007D3476">
      <w:pPr>
        <w:adjustRightInd w:val="0"/>
      </w:pPr>
    </w:p>
    <w:p w14:paraId="6EB34F67" w14:textId="77777777" w:rsidR="007D3476" w:rsidRPr="00EB2812" w:rsidRDefault="007D3476" w:rsidP="007D3476">
      <w:pPr>
        <w:adjustRightInd w:val="0"/>
      </w:pPr>
    </w:p>
    <w:p w14:paraId="6FFA0E03" w14:textId="77777777" w:rsidR="007D3476" w:rsidRPr="00EB2812" w:rsidRDefault="007D3476" w:rsidP="007D3476">
      <w:pPr>
        <w:adjustRightInd w:val="0"/>
      </w:pPr>
    </w:p>
    <w:p w14:paraId="66F882FF" w14:textId="77777777" w:rsidR="007D3476" w:rsidRDefault="007D3476" w:rsidP="007D3476">
      <w:pPr>
        <w:adjustRightInd w:val="0"/>
      </w:pPr>
    </w:p>
    <w:p w14:paraId="66C65EDB" w14:textId="77777777" w:rsidR="007D3476" w:rsidRDefault="007D3476" w:rsidP="007D3476">
      <w:pPr>
        <w:adjustRightInd w:val="0"/>
      </w:pPr>
    </w:p>
    <w:p w14:paraId="6331D8D0" w14:textId="77777777" w:rsidR="007D3476" w:rsidRDefault="007D3476" w:rsidP="007D3476">
      <w:pPr>
        <w:adjustRightInd w:val="0"/>
      </w:pPr>
    </w:p>
    <w:p w14:paraId="0A579AED" w14:textId="77777777" w:rsidR="007D3476" w:rsidRDefault="007D3476" w:rsidP="007D3476">
      <w:pPr>
        <w:adjustRightInd w:val="0"/>
      </w:pPr>
    </w:p>
    <w:p w14:paraId="5DDF3722" w14:textId="77777777" w:rsidR="007D3476" w:rsidRPr="00EB2812" w:rsidRDefault="007D3476" w:rsidP="007D3476">
      <w:pPr>
        <w:adjustRightInd w:val="0"/>
      </w:pPr>
    </w:p>
    <w:p w14:paraId="575306AA" w14:textId="77777777" w:rsidR="007D3476" w:rsidRDefault="007D3476" w:rsidP="007D3476">
      <w:pPr>
        <w:adjustRightInd w:val="0"/>
      </w:pPr>
    </w:p>
    <w:p w14:paraId="27339681" w14:textId="77777777" w:rsidR="007D3476" w:rsidRDefault="007D3476" w:rsidP="007D3476">
      <w:pPr>
        <w:adjustRightInd w:val="0"/>
      </w:pPr>
    </w:p>
    <w:p w14:paraId="0121982D" w14:textId="77777777" w:rsidR="007D3476" w:rsidRPr="00EB2812" w:rsidRDefault="007D3476" w:rsidP="007D3476">
      <w:pPr>
        <w:adjustRightInd w:val="0"/>
      </w:pPr>
    </w:p>
    <w:p w14:paraId="00D7AA80" w14:textId="61F9E820" w:rsidR="007D3476" w:rsidRDefault="007D3476" w:rsidP="007D3476">
      <w:pPr>
        <w:ind w:firstLine="562"/>
        <w:jc w:val="center"/>
        <w:rPr>
          <w:rFonts w:ascii="黑体" w:eastAsia="黑体"/>
          <w:b/>
          <w:sz w:val="28"/>
          <w:szCs w:val="28"/>
        </w:rPr>
      </w:pPr>
      <w:r w:rsidRPr="00960E83">
        <w:rPr>
          <w:rFonts w:ascii="黑体" w:eastAsia="黑体" w:hint="eastAsia"/>
          <w:b/>
          <w:sz w:val="28"/>
          <w:szCs w:val="28"/>
        </w:rPr>
        <w:t>20</w:t>
      </w:r>
      <w:bookmarkStart w:id="0" w:name="_GoBack"/>
      <w:r w:rsidR="00C9099E" w:rsidRPr="00C9099E">
        <w:rPr>
          <w:rFonts w:ascii="黑体" w:eastAsia="黑体" w:hint="eastAsia"/>
          <w:b/>
          <w:sz w:val="28"/>
          <w:szCs w:val="28"/>
        </w:rPr>
        <w:t>16</w:t>
      </w:r>
      <w:bookmarkEnd w:id="0"/>
      <w:r w:rsidRPr="00960E83">
        <w:rPr>
          <w:rFonts w:ascii="黑体" w:eastAsia="黑体" w:hint="eastAsia"/>
          <w:b/>
          <w:sz w:val="28"/>
          <w:szCs w:val="28"/>
        </w:rPr>
        <w:t xml:space="preserve"> —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 w:rsidRPr="00960E83">
        <w:rPr>
          <w:rFonts w:ascii="黑体" w:eastAsia="黑体" w:hint="eastAsia"/>
          <w:b/>
          <w:sz w:val="28"/>
          <w:szCs w:val="28"/>
        </w:rPr>
        <w:t>20</w:t>
      </w:r>
      <w:r w:rsidR="00C9099E" w:rsidRPr="00C9099E">
        <w:rPr>
          <w:rFonts w:ascii="黑体" w:eastAsia="黑体" w:hint="eastAsia"/>
          <w:b/>
          <w:sz w:val="28"/>
          <w:szCs w:val="28"/>
        </w:rPr>
        <w:t>17</w:t>
      </w:r>
      <w:r w:rsidRPr="00960E83">
        <w:rPr>
          <w:rFonts w:ascii="黑体" w:eastAsia="黑体" w:hint="eastAsia"/>
          <w:b/>
          <w:sz w:val="28"/>
          <w:szCs w:val="28"/>
        </w:rPr>
        <w:t xml:space="preserve"> 学年  第 </w:t>
      </w:r>
      <w:r w:rsidR="00AA2538">
        <w:rPr>
          <w:rFonts w:ascii="黑体" w:eastAsia="黑体" w:hint="eastAsia"/>
          <w:b/>
          <w:sz w:val="28"/>
          <w:szCs w:val="28"/>
        </w:rPr>
        <w:t>2</w:t>
      </w:r>
      <w:r w:rsidRPr="00960E83">
        <w:rPr>
          <w:rFonts w:ascii="黑体" w:eastAsia="黑体" w:hint="eastAsia"/>
          <w:b/>
          <w:sz w:val="28"/>
          <w:szCs w:val="28"/>
        </w:rPr>
        <w:t xml:space="preserve"> 学期</w:t>
      </w:r>
    </w:p>
    <w:p w14:paraId="6CB4B429" w14:textId="77777777" w:rsidR="0012127C" w:rsidRDefault="0012127C" w:rsidP="00F536C9">
      <w:pPr>
        <w:jc w:val="center"/>
      </w:pPr>
      <w:r>
        <w:br w:type="page"/>
      </w:r>
      <w:r w:rsidR="00F536C9">
        <w:rPr>
          <w:rFonts w:ascii="黑体" w:eastAsia="黑体" w:hint="eastAsia"/>
          <w:b/>
          <w:sz w:val="28"/>
          <w:szCs w:val="28"/>
        </w:rPr>
        <w:lastRenderedPageBreak/>
        <w:t xml:space="preserve">实  验  </w:t>
      </w:r>
      <w:r w:rsidR="00554F50">
        <w:rPr>
          <w:rFonts w:ascii="黑体" w:eastAsia="黑体" w:hint="eastAsia"/>
          <w:b/>
          <w:sz w:val="28"/>
          <w:szCs w:val="28"/>
        </w:rPr>
        <w:t>四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12127C" w14:paraId="655DA653" w14:textId="77777777" w:rsidTr="00AA01FD">
        <w:trPr>
          <w:trHeight w:val="441"/>
        </w:trPr>
        <w:tc>
          <w:tcPr>
            <w:tcW w:w="1440" w:type="dxa"/>
          </w:tcPr>
          <w:p w14:paraId="6B706F0E" w14:textId="77777777" w:rsidR="0012127C" w:rsidRDefault="0012127C" w:rsidP="00AA01FD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53615BCE" w14:textId="77777777" w:rsidR="0012127C" w:rsidRDefault="0012127C" w:rsidP="00AA01FD">
            <w:pPr>
              <w:spacing w:line="440" w:lineRule="exact"/>
              <w:rPr>
                <w:b/>
                <w:bCs/>
                <w:szCs w:val="21"/>
              </w:rPr>
            </w:pPr>
            <w:r w:rsidRPr="00E96127">
              <w:rPr>
                <w:rFonts w:hint="eastAsia"/>
              </w:rPr>
              <w:t>综合算法设计</w:t>
            </w:r>
          </w:p>
        </w:tc>
        <w:tc>
          <w:tcPr>
            <w:tcW w:w="1440" w:type="dxa"/>
            <w:vAlign w:val="center"/>
          </w:tcPr>
          <w:p w14:paraId="590BC114" w14:textId="77777777" w:rsidR="0012127C" w:rsidRDefault="002F5F95" w:rsidP="00AA01FD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32FB14E7" w14:textId="77777777" w:rsidR="0012127C" w:rsidRDefault="002F5F95" w:rsidP="00AA01FD">
            <w:pPr>
              <w:spacing w:line="440" w:lineRule="exact"/>
              <w:rPr>
                <w:b/>
                <w:bCs/>
                <w:szCs w:val="21"/>
              </w:rPr>
            </w:pPr>
            <w:commentRangeStart w:id="1"/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日</w:t>
            </w:r>
            <w:commentRangeEnd w:id="1"/>
            <w:r w:rsidR="007513EE">
              <w:rPr>
                <w:rStyle w:val="aa"/>
              </w:rPr>
              <w:commentReference w:id="1"/>
            </w:r>
          </w:p>
        </w:tc>
      </w:tr>
      <w:tr w:rsidR="0012127C" w14:paraId="2F0E4250" w14:textId="77777777" w:rsidTr="00AA01FD">
        <w:tc>
          <w:tcPr>
            <w:tcW w:w="1440" w:type="dxa"/>
          </w:tcPr>
          <w:p w14:paraId="54C2B822" w14:textId="77777777" w:rsidR="0012127C" w:rsidRDefault="0012127C" w:rsidP="00AA01F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4D1EE577" w14:textId="77777777" w:rsidR="0012127C" w:rsidRDefault="0012127C" w:rsidP="00AA01F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14:paraId="3555DC66" w14:textId="77777777" w:rsidR="0012127C" w:rsidRDefault="0012127C" w:rsidP="00AA01F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39F50A8C" w14:textId="77777777" w:rsidR="0012127C" w:rsidRDefault="0012127C" w:rsidP="00AA01F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08A2805E" w14:textId="77777777" w:rsidR="0012127C" w:rsidRDefault="002F5F95" w:rsidP="00AA01F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实验类型</w:t>
            </w:r>
          </w:p>
        </w:tc>
        <w:tc>
          <w:tcPr>
            <w:tcW w:w="1800" w:type="dxa"/>
          </w:tcPr>
          <w:p w14:paraId="5D235204" w14:textId="77777777" w:rsidR="0012127C" w:rsidRPr="002F5F95" w:rsidRDefault="002F5F95" w:rsidP="00AA01FD">
            <w:pPr>
              <w:spacing w:line="440" w:lineRule="exact"/>
              <w:rPr>
                <w:bCs/>
                <w:szCs w:val="21"/>
              </w:rPr>
            </w:pPr>
            <w:r w:rsidRPr="002F5F95">
              <w:rPr>
                <w:rFonts w:hint="eastAsia"/>
                <w:bCs/>
                <w:szCs w:val="21"/>
              </w:rPr>
              <w:t>综合型</w:t>
            </w:r>
          </w:p>
        </w:tc>
      </w:tr>
      <w:tr w:rsidR="0012127C" w14:paraId="0A17A703" w14:textId="77777777" w:rsidTr="00AA01FD">
        <w:trPr>
          <w:trHeight w:val="11514"/>
        </w:trPr>
        <w:tc>
          <w:tcPr>
            <w:tcW w:w="8820" w:type="dxa"/>
            <w:gridSpan w:val="6"/>
          </w:tcPr>
          <w:p w14:paraId="5112CF41" w14:textId="77777777" w:rsidR="0012127C" w:rsidRDefault="0012127C" w:rsidP="002F5F95">
            <w:pPr>
              <w:numPr>
                <w:ilvl w:val="0"/>
                <w:numId w:val="11"/>
              </w:numPr>
              <w:tabs>
                <w:tab w:val="clear" w:pos="360"/>
                <w:tab w:val="num" w:pos="498"/>
              </w:tabs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实验目的、意义</w:t>
            </w:r>
          </w:p>
          <w:p w14:paraId="59A5C26F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掌握查找的含义</w:t>
            </w:r>
          </w:p>
          <w:p w14:paraId="472103A6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掌握基本查找操作的算法和实现</w:t>
            </w:r>
          </w:p>
          <w:p w14:paraId="5895E3A6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掌握动态查找算法的实现、应用场合与优缺点</w:t>
            </w:r>
          </w:p>
          <w:p w14:paraId="094B4A2C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能够针对具体问题，灵活选用适宜的查找算法</w:t>
            </w:r>
          </w:p>
          <w:p w14:paraId="28693EEC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掌握排序的基本概念，对排序的稳定性及排序的时间复杂度有深刻的认识</w:t>
            </w:r>
          </w:p>
          <w:p w14:paraId="689F9B67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对比折半插入排序和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排序的异同</w:t>
            </w:r>
          </w:p>
          <w:p w14:paraId="4E19BD0C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掌握选择排序中堆排序的基本思想和算法实现</w:t>
            </w:r>
          </w:p>
          <w:p w14:paraId="4C764E26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掌握快速排序的基本思想和算法实现</w:t>
            </w:r>
          </w:p>
          <w:p w14:paraId="71A0EB02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了解归并排序算法的基本思想和程序实现</w:t>
            </w:r>
          </w:p>
          <w:p w14:paraId="45649873" w14:textId="77777777" w:rsidR="0012127C" w:rsidRDefault="0012127C" w:rsidP="00612A9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了解基数排序算法的基本思想和程序实现</w:t>
            </w:r>
          </w:p>
          <w:p w14:paraId="3F393CD5" w14:textId="77777777" w:rsidR="0012127C" w:rsidRPr="009C30DF" w:rsidRDefault="0012127C" w:rsidP="00612A96">
            <w:pPr>
              <w:numPr>
                <w:ilvl w:val="0"/>
                <w:numId w:val="12"/>
              </w:numPr>
              <w:rPr>
                <w:szCs w:val="21"/>
              </w:rPr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排序算法的基本思想和程序实现</w:t>
            </w:r>
          </w:p>
          <w:p w14:paraId="11DF950B" w14:textId="77777777" w:rsidR="009C30DF" w:rsidRPr="0017198E" w:rsidRDefault="00554F50" w:rsidP="009C30DF">
            <w:pPr>
              <w:rPr>
                <w:szCs w:val="21"/>
              </w:rPr>
            </w:pPr>
            <w:r>
              <w:rPr>
                <w:rFonts w:hint="eastAsia"/>
              </w:rPr>
              <w:t>在前面实验内容的基础上，根据实际问题选择相应算法。</w:t>
            </w:r>
          </w:p>
          <w:p w14:paraId="49657C6B" w14:textId="77777777" w:rsidR="0012127C" w:rsidRDefault="0012127C" w:rsidP="002F5F95">
            <w:pPr>
              <w:numPr>
                <w:ilvl w:val="0"/>
                <w:numId w:val="11"/>
              </w:numPr>
              <w:tabs>
                <w:tab w:val="clear" w:pos="360"/>
                <w:tab w:val="num" w:pos="498"/>
              </w:tabs>
              <w:spacing w:beforeLines="50" w:before="156"/>
              <w:rPr>
                <w:szCs w:val="21"/>
              </w:rPr>
            </w:pPr>
            <w:r w:rsidRPr="00AF0CB6">
              <w:rPr>
                <w:rFonts w:hint="eastAsia"/>
                <w:szCs w:val="21"/>
              </w:rPr>
              <w:t>实验基本原理与方法</w:t>
            </w:r>
          </w:p>
          <w:p w14:paraId="55630244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本实验涉及各类查找和排序算法。</w:t>
            </w:r>
          </w:p>
          <w:p w14:paraId="525ACC09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静态查找，折半查找的思想为：设查找表中的元素存放在数组</w:t>
            </w:r>
            <w:r>
              <w:t>r</w:t>
            </w:r>
            <w:r>
              <w:t>中，数据元素的下标范围为</w:t>
            </w:r>
            <w:r>
              <w:t>[low</w:t>
            </w:r>
            <w:r>
              <w:rPr>
                <w:rFonts w:hint="eastAsia"/>
              </w:rPr>
              <w:t xml:space="preserve">, </w:t>
            </w:r>
            <w:r>
              <w:t>high]</w:t>
            </w:r>
            <w:r>
              <w:rPr>
                <w:rFonts w:hint="eastAsia"/>
              </w:rPr>
              <w:t>，</w:t>
            </w:r>
            <w:r>
              <w:t>要查找的关键字值为</w:t>
            </w:r>
            <w:r>
              <w:t>key</w:t>
            </w:r>
            <w:r>
              <w:rPr>
                <w:rFonts w:hint="eastAsia"/>
              </w:rPr>
              <w:t>，</w:t>
            </w:r>
            <w:r>
              <w:t>中间元素的下标为</w:t>
            </w:r>
            <w:r>
              <w:t>mid=|_(low</w:t>
            </w:r>
            <w:r>
              <w:rPr>
                <w:rFonts w:hint="eastAsia"/>
              </w:rPr>
              <w:t xml:space="preserve"> + </w:t>
            </w:r>
            <w:r>
              <w:t>high) /2_|</w:t>
            </w:r>
            <w:r>
              <w:t>（向下取整），</w:t>
            </w:r>
            <w:r>
              <w:rPr>
                <w:rFonts w:hint="eastAsia"/>
              </w:rPr>
              <w:t>令</w:t>
            </w:r>
            <w:r>
              <w:t>key</w:t>
            </w:r>
            <w:r>
              <w:t>与</w:t>
            </w:r>
            <w:r>
              <w:t>r[mid]</w:t>
            </w:r>
            <w:r>
              <w:t>的关键字比较：</w:t>
            </w:r>
          </w:p>
          <w:p w14:paraId="00524D3D" w14:textId="77777777" w:rsidR="0012127C" w:rsidRDefault="0012127C" w:rsidP="0012127C">
            <w:pPr>
              <w:numPr>
                <w:ilvl w:val="0"/>
                <w:numId w:val="3"/>
              </w:numPr>
            </w:pPr>
            <w:r>
              <w:t>若</w:t>
            </w:r>
            <w:r>
              <w:t>key=r[mid].key</w:t>
            </w:r>
            <w:r>
              <w:rPr>
                <w:rFonts w:hint="eastAsia"/>
              </w:rPr>
              <w:t>，</w:t>
            </w:r>
            <w:r>
              <w:t>查找成功，下标为</w:t>
            </w:r>
            <w:r>
              <w:t>m</w:t>
            </w:r>
            <w:r>
              <w:t>的记录即为所求，返回</w:t>
            </w:r>
            <w:r>
              <w:t>mid</w:t>
            </w:r>
            <w:r>
              <w:rPr>
                <w:rFonts w:hint="eastAsia"/>
              </w:rPr>
              <w:t>。</w:t>
            </w:r>
          </w:p>
          <w:p w14:paraId="7069DA13" w14:textId="77777777" w:rsidR="0012127C" w:rsidRDefault="0012127C" w:rsidP="0012127C">
            <w:pPr>
              <w:numPr>
                <w:ilvl w:val="0"/>
                <w:numId w:val="3"/>
              </w:numPr>
            </w:pPr>
            <w:r>
              <w:t>若</w:t>
            </w:r>
            <w:r>
              <w:t>key&lt;r[mid].key</w:t>
            </w:r>
            <w:r>
              <w:rPr>
                <w:rFonts w:hint="eastAsia"/>
              </w:rPr>
              <w:t>，</w:t>
            </w:r>
            <w:r>
              <w:t>所要找的记录只能在左半部分记录中，再对左半部分使用折半查</w:t>
            </w:r>
            <w:r>
              <w:rPr>
                <w:rFonts w:hint="eastAsia"/>
              </w:rPr>
              <w:t>找法继续进行查找，搜索区间缩小了一半。</w:t>
            </w:r>
          </w:p>
          <w:p w14:paraId="27DFFE98" w14:textId="77777777" w:rsidR="0012127C" w:rsidRDefault="0012127C" w:rsidP="0012127C">
            <w:pPr>
              <w:numPr>
                <w:ilvl w:val="0"/>
                <w:numId w:val="3"/>
              </w:numPr>
            </w:pPr>
            <w:r>
              <w:t>若</w:t>
            </w:r>
            <w:r>
              <w:t>key&gt;r[mid].key</w:t>
            </w:r>
            <w:r>
              <w:rPr>
                <w:rFonts w:hint="eastAsia"/>
              </w:rPr>
              <w:t>，</w:t>
            </w:r>
            <w:r>
              <w:t>所要找的记录只能在右半部分记录中，再对右半部分使用折半查</w:t>
            </w:r>
            <w:r>
              <w:rPr>
                <w:rFonts w:hint="eastAsia"/>
              </w:rPr>
              <w:t>找法继续进行查找，搜索区间缩小了一半。</w:t>
            </w:r>
          </w:p>
          <w:p w14:paraId="5736E077" w14:textId="77777777" w:rsidR="0012127C" w:rsidRDefault="0012127C" w:rsidP="00AA01FD">
            <w:pPr>
              <w:ind w:firstLineChars="200" w:firstLine="420"/>
            </w:pPr>
            <w:r>
              <w:t>重复上述过程，直到找到查找表中某一个数据元素的关键字的值等于给定的值</w:t>
            </w:r>
            <w:r>
              <w:t>key</w:t>
            </w:r>
            <w:r>
              <w:rPr>
                <w:rFonts w:hint="eastAsia"/>
              </w:rPr>
              <w:t>，</w:t>
            </w:r>
            <w:r>
              <w:t>说明查找成功；或者出现</w:t>
            </w:r>
            <w:r>
              <w:t>low</w:t>
            </w:r>
            <w:r>
              <w:t>的值大于</w:t>
            </w:r>
            <w:r>
              <w:t>high</w:t>
            </w:r>
            <w:r>
              <w:t>的情况，说明查找不成功。</w:t>
            </w:r>
          </w:p>
          <w:p w14:paraId="6F4E0780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动态查找，编程实现一个开放式的高校本科招生最低录取分数线的查询系统，供师生和家长等查询，高校自愿放入该校的信息，可能随时有高校加入。要求实现的查询功能有：</w:t>
            </w:r>
          </w:p>
          <w:p w14:paraId="1F82A446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①查询等于用户给定分数的高校；</w:t>
            </w:r>
          </w:p>
          <w:p w14:paraId="71E4E51F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②查询大于（或小于）用户给定分数的高校③查询最低录取分数线在用户给定的分数段中的高校。</w:t>
            </w:r>
          </w:p>
          <w:p w14:paraId="7536D257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直接插入排序：将当前无序区的第一个记录插入到有序区中适当位置。</w:t>
            </w:r>
          </w:p>
          <w:p w14:paraId="53304C04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折半查找法：在有序表中进行，先确定表的中点位置，再通过比较确定下一步查找哪个半区。</w:t>
            </w:r>
          </w:p>
          <w:p w14:paraId="7EE10B64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排序：先取定一个小于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的整数</w:t>
            </w:r>
            <w:r>
              <w:rPr>
                <w:rFonts w:hint="eastAsia"/>
              </w:rPr>
              <w:t>d</w:t>
            </w:r>
            <w:r w:rsidRPr="00E9666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作为第一个增量，把文件的全部记录分成</w:t>
            </w:r>
            <w:r>
              <w:rPr>
                <w:rFonts w:hint="eastAsia"/>
              </w:rPr>
              <w:t>d</w:t>
            </w:r>
            <w:r w:rsidRPr="00E9666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个组，所有距离为</w:t>
            </w:r>
            <w:r>
              <w:rPr>
                <w:rFonts w:hint="eastAsia"/>
              </w:rPr>
              <w:t>d</w:t>
            </w:r>
            <w:r w:rsidRPr="00E9666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倍数的记录放在同一个组中，在各组内进行直接插入排序；然后取第二个增量重复上述分组和排序，直至所取的增量</w:t>
            </w:r>
            <w:r>
              <w:rPr>
                <w:rFonts w:hint="eastAsia"/>
              </w:rPr>
              <w:t>d</w:t>
            </w:r>
            <w:r w:rsidRPr="00E96665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=1(d</w:t>
            </w:r>
            <w:r w:rsidRPr="00E96665"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&lt;d</w:t>
            </w:r>
            <w:r w:rsidRPr="00E96665">
              <w:rPr>
                <w:rFonts w:hint="eastAsia"/>
                <w:vertAlign w:val="subscript"/>
              </w:rPr>
              <w:t>t-1</w:t>
            </w:r>
            <w:r>
              <w:rPr>
                <w:rFonts w:hint="eastAsia"/>
              </w:rPr>
              <w:t>&lt;</w:t>
            </w:r>
            <w:r>
              <w:t>…</w:t>
            </w:r>
            <w:r>
              <w:rPr>
                <w:rFonts w:hint="eastAsia"/>
              </w:rPr>
              <w:t>&lt;d</w:t>
            </w:r>
            <w:r w:rsidRPr="00E96665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&lt;d</w:t>
            </w:r>
            <w:r w:rsidRPr="00E96665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，即所有记录放在同一组中进行直接插入排序为止。</w:t>
            </w:r>
          </w:p>
          <w:p w14:paraId="1A7F08A5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堆排序是利用大顶堆（或小顶堆）来选取当前无序区中关键字最大（或最小</w:t>
            </w:r>
            <w:r>
              <w:t>）</w:t>
            </w:r>
            <w:r>
              <w:rPr>
                <w:rFonts w:hint="eastAsia"/>
              </w:rPr>
              <w:t>的记录实现</w:t>
            </w:r>
            <w:r>
              <w:rPr>
                <w:rFonts w:hint="eastAsia"/>
              </w:rPr>
              <w:lastRenderedPageBreak/>
              <w:t>排序。</w:t>
            </w:r>
          </w:p>
          <w:p w14:paraId="167B6B99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快速排序是对冒泡法的改进，其基本思想是：通过一趟排序将待排文件分割成独立的两部分，其中一部分记录的关键字值均比另一部分记录的关键字小，然后分别对这两部分进行排序，以达到整个序列有序。</w:t>
            </w:r>
          </w:p>
          <w:p w14:paraId="17DB9544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归并的思想：将两个或两个以上的有序表合并成一个有序表。利用归并的思想实现排序，假设初始的序列含有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个记录，可以看成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个有序的子序列，每个子序列的长度为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，然后把</w:t>
            </w:r>
            <w:r>
              <w:rPr>
                <w:rFonts w:hint="eastAsia"/>
              </w:rPr>
              <w:t>i(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个子序列归并，得到</w:t>
            </w:r>
            <w:r>
              <w:rPr>
                <w:rFonts w:hint="eastAsia"/>
              </w:rPr>
              <w:t>n/i</w:t>
            </w:r>
            <w:r>
              <w:rPr>
                <w:rFonts w:hint="eastAsia"/>
              </w:rPr>
              <w:t>个长度为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的子序列；再继续归并，如此重复直到得到一个长度为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的有序序列为止。通常使用的是</w:t>
            </w:r>
            <w:r>
              <w:rPr>
                <w:rFonts w:hint="eastAsia"/>
              </w:rPr>
              <w:t>i=2</w:t>
            </w:r>
            <w:r>
              <w:rPr>
                <w:rFonts w:hint="eastAsia"/>
              </w:rPr>
              <w:t>的二路归并法。</w:t>
            </w:r>
          </w:p>
          <w:p w14:paraId="5DFA0C85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基数排序的基本思想是采用多关键字的排序。设记录关键字</w:t>
            </w:r>
            <w:r>
              <w:rPr>
                <w:rFonts w:hint="eastAsia"/>
              </w:rPr>
              <w:t>R[i]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个分量</w:t>
            </w:r>
            <w:r>
              <w:rPr>
                <w:rFonts w:hint="eastAsia"/>
              </w:rPr>
              <w:t>k</w:t>
            </w:r>
            <w:r w:rsidRPr="005B55D4">
              <w:rPr>
                <w:rFonts w:hint="eastAsia"/>
                <w:vertAlign w:val="subscript"/>
              </w:rPr>
              <w:t>i</w:t>
            </w:r>
            <w:r w:rsidRPr="005B55D4"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>, k</w:t>
            </w:r>
            <w:r w:rsidRPr="005B55D4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, </w:t>
            </w:r>
            <w:r>
              <w:t>…</w:t>
            </w:r>
            <w:r>
              <w:rPr>
                <w:rFonts w:hint="eastAsia"/>
              </w:rPr>
              <w:t>, k</w:t>
            </w:r>
            <w:r w:rsidRPr="005B55D4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perscript"/>
              </w:rPr>
              <w:t>d</w:t>
            </w:r>
            <w:r>
              <w:rPr>
                <w:rFonts w:hint="eastAsia"/>
              </w:rPr>
              <w:t>组成，设每个分量的取值范围为</w:t>
            </w:r>
            <w:r>
              <w:rPr>
                <w:rFonts w:hint="eastAsia"/>
              </w:rPr>
              <w:t>{t</w:t>
            </w:r>
            <w:r w:rsidRPr="005B55D4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|i=1, 2, </w:t>
            </w:r>
            <w:r>
              <w:t>…</w:t>
            </w:r>
            <w:r>
              <w:rPr>
                <w:rFonts w:hint="eastAsia"/>
              </w:rPr>
              <w:t>, m</w:t>
            </w:r>
            <w:r>
              <w:rPr>
                <w:rFonts w:hint="eastAsia"/>
              </w:rPr>
              <w:t>，且</w:t>
            </w:r>
            <w:r>
              <w:rPr>
                <w:rFonts w:hint="eastAsia"/>
              </w:rPr>
              <w:t>t</w:t>
            </w:r>
            <w:r w:rsidRPr="005B55D4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&lt;t</w:t>
            </w:r>
            <w:r w:rsidRPr="005B55D4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&lt;</w:t>
            </w:r>
            <w:r>
              <w:t>…</w:t>
            </w:r>
            <w:r>
              <w:rPr>
                <w:rFonts w:hint="eastAsia"/>
              </w:rPr>
              <w:t>&lt;t</w:t>
            </w:r>
            <w:r w:rsidRPr="005B55D4">
              <w:rPr>
                <w:rFonts w:hint="eastAsia"/>
                <w:vertAlign w:val="subscript"/>
              </w:rPr>
              <w:t>m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。准备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个箱子，先按低位分箱再按序号一次将各个非空箱子里的记录收集起来，再对新收集起来的元素依次按较高的位分箱，直到最高位。分箱即将第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个关键字等于</w:t>
            </w:r>
            <w:r>
              <w:rPr>
                <w:rFonts w:hint="eastAsia"/>
              </w:rPr>
              <w:t>t</w:t>
            </w:r>
            <w:r w:rsidRPr="007D513D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的全部记录装入第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个箱子里。按最高位分箱后，按序号一次将各个非空箱子里的记录收集起来，得到的元素序列就是有序的。</w:t>
            </w:r>
          </w:p>
          <w:p w14:paraId="5CBF3AB5" w14:textId="77777777" w:rsidR="0012127C" w:rsidRDefault="0012127C" w:rsidP="00AA01FD">
            <w:pPr>
              <w:ind w:firstLineChars="200" w:firstLine="420"/>
            </w:pPr>
            <w:r>
              <w:rPr>
                <w:rFonts w:hint="eastAsia"/>
              </w:rPr>
              <w:t>Hash</w:t>
            </w:r>
            <w:r w:rsidRPr="00DB77AE">
              <w:t>排序是在</w:t>
            </w:r>
            <w:r w:rsidRPr="00DB77AE">
              <w:t>Hash</w:t>
            </w:r>
            <w:r w:rsidRPr="00DB77AE">
              <w:t>查找的基础上演变而来。对待排序列采用单调的</w:t>
            </w:r>
            <w:r w:rsidRPr="00DB77AE">
              <w:t>Hash</w:t>
            </w:r>
            <w:r w:rsidRPr="00DB77AE">
              <w:t>函数，并用链地址法处理冲突，最后用一定规则收集存储好的数据</w:t>
            </w:r>
            <w:r>
              <w:rPr>
                <w:rFonts w:hint="eastAsia"/>
              </w:rPr>
              <w:t>从而得到有序序列。</w:t>
            </w:r>
          </w:p>
          <w:p w14:paraId="2F3C1D47" w14:textId="77777777" w:rsidR="0012127C" w:rsidRPr="0017198E" w:rsidRDefault="0012127C" w:rsidP="00AA01FD">
            <w:pPr>
              <w:ind w:firstLineChars="200" w:firstLine="420"/>
              <w:rPr>
                <w:szCs w:val="21"/>
              </w:rPr>
            </w:pPr>
          </w:p>
          <w:p w14:paraId="303BF95F" w14:textId="77777777" w:rsidR="0012127C" w:rsidRDefault="0012127C" w:rsidP="002F5F95">
            <w:pPr>
              <w:numPr>
                <w:ilvl w:val="0"/>
                <w:numId w:val="11"/>
              </w:numPr>
              <w:tabs>
                <w:tab w:val="clear" w:pos="360"/>
                <w:tab w:val="num" w:pos="498"/>
              </w:tabs>
              <w:spacing w:beforeLines="50" w:before="156"/>
              <w:rPr>
                <w:szCs w:val="21"/>
              </w:rPr>
            </w:pPr>
            <w:r w:rsidRPr="00AF0CB6">
              <w:rPr>
                <w:rFonts w:hint="eastAsia"/>
                <w:szCs w:val="21"/>
              </w:rPr>
              <w:t>实验内容及要求</w:t>
            </w:r>
          </w:p>
          <w:p w14:paraId="07DA7D6B" w14:textId="77777777" w:rsidR="00554F50" w:rsidRDefault="00554F50" w:rsidP="00554F50">
            <w:pPr>
              <w:ind w:firstLineChars="200" w:firstLine="420"/>
            </w:pPr>
            <w:r>
              <w:rPr>
                <w:rFonts w:hint="eastAsia"/>
              </w:rPr>
              <w:t>访问</w:t>
            </w:r>
            <w:hyperlink r:id="rId10" w:history="1">
              <w:r w:rsidRPr="001C7E2D">
                <w:rPr>
                  <w:rStyle w:val="a8"/>
                  <w:rFonts w:hint="eastAsia"/>
                </w:rPr>
                <w:t>http://nba.sports.sina.com.cn/players.php?dpc=1</w:t>
              </w:r>
            </w:hyperlink>
            <w:r>
              <w:rPr>
                <w:rFonts w:hint="eastAsia"/>
              </w:rPr>
              <w:t>，任选一个球队，将该队所有队员</w:t>
            </w:r>
            <w:r w:rsidR="00201A90">
              <w:rPr>
                <w:rFonts w:hint="eastAsia"/>
              </w:rPr>
              <w:t>（不含转会）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个赛季的各项数据（时间、投篮、三分、罚球、前篮板、后篮板、总篮板、助攻、抢断、盖帽、失误、犯规、得分）进行统计平均，然后根据计算结果按各项指标排序。</w:t>
            </w:r>
          </w:p>
          <w:p w14:paraId="640A256B" w14:textId="77777777" w:rsidR="0012127C" w:rsidRDefault="00554F50" w:rsidP="00554F5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首先设法将网站上的数据导入一个文本文件，然后用程序去读取该文件中的数据，对数据的处理可以自行选择排序算法。用菜单选择排序依据（如输入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按上场时间排序，输入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按投篮率排序……），处理后的数据用</w:t>
            </w:r>
            <w:r>
              <w:rPr>
                <w:rFonts w:hint="eastAsia"/>
              </w:rPr>
              <w:t>fwrite</w:t>
            </w:r>
            <w:r>
              <w:rPr>
                <w:rFonts w:hint="eastAsia"/>
              </w:rPr>
              <w:t>方式写入新文件中。</w:t>
            </w:r>
          </w:p>
          <w:p w14:paraId="744A78DF" w14:textId="77777777" w:rsidR="0012127C" w:rsidRDefault="0012127C" w:rsidP="00AA01FD">
            <w:pPr>
              <w:ind w:firstLineChars="200" w:firstLine="420"/>
              <w:rPr>
                <w:szCs w:val="21"/>
              </w:rPr>
            </w:pPr>
          </w:p>
          <w:p w14:paraId="680BFEA4" w14:textId="77777777" w:rsidR="0012127C" w:rsidRPr="00AF0CB6" w:rsidRDefault="0012127C" w:rsidP="002F5F95">
            <w:pPr>
              <w:numPr>
                <w:ilvl w:val="0"/>
                <w:numId w:val="11"/>
              </w:numPr>
              <w:tabs>
                <w:tab w:val="clear" w:pos="360"/>
                <w:tab w:val="num" w:pos="498"/>
              </w:tabs>
              <w:spacing w:beforeLines="50" w:before="156"/>
              <w:rPr>
                <w:szCs w:val="21"/>
              </w:rPr>
            </w:pPr>
            <w:r w:rsidRPr="00AF0CB6">
              <w:rPr>
                <w:rFonts w:hint="eastAsia"/>
                <w:szCs w:val="21"/>
              </w:rPr>
              <w:t>实验方案或技术路线（只针对综合型和设计型实验）</w:t>
            </w:r>
          </w:p>
          <w:p w14:paraId="2F34CEB1" w14:textId="77777777" w:rsidR="0012127C" w:rsidRPr="00554F50" w:rsidRDefault="00554F50" w:rsidP="00AA01FD">
            <w:pPr>
              <w:ind w:firstLineChars="200" w:firstLine="420"/>
              <w:rPr>
                <w:color w:val="FF0000"/>
                <w:szCs w:val="21"/>
              </w:rPr>
            </w:pPr>
            <w:r w:rsidRPr="00554F50">
              <w:rPr>
                <w:rFonts w:hint="eastAsia"/>
                <w:color w:val="FF0000"/>
                <w:szCs w:val="21"/>
              </w:rPr>
              <w:t>请自行描述你准备如何设计和实现这个实验。</w:t>
            </w:r>
          </w:p>
          <w:p w14:paraId="17EA3279" w14:textId="77777777" w:rsidR="0012127C" w:rsidRDefault="0012127C" w:rsidP="00AA01FD">
            <w:pPr>
              <w:rPr>
                <w:szCs w:val="21"/>
              </w:rPr>
            </w:pPr>
          </w:p>
          <w:p w14:paraId="0E9EFB17" w14:textId="77777777" w:rsidR="0012127C" w:rsidRDefault="0012127C" w:rsidP="002F5F95">
            <w:pPr>
              <w:numPr>
                <w:ilvl w:val="0"/>
                <w:numId w:val="11"/>
              </w:numPr>
              <w:tabs>
                <w:tab w:val="clear" w:pos="360"/>
                <w:tab w:val="num" w:pos="498"/>
              </w:tabs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实验原始记录（可附加页）</w:t>
            </w:r>
          </w:p>
          <w:p w14:paraId="04135E80" w14:textId="77777777" w:rsidR="0012127C" w:rsidRDefault="0012127C" w:rsidP="00AA01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AF0CB6">
              <w:rPr>
                <w:rFonts w:hint="eastAsia"/>
                <w:b/>
                <w:szCs w:val="21"/>
              </w:rPr>
              <w:t>程序设计类实验：</w:t>
            </w:r>
            <w:r>
              <w:rPr>
                <w:rFonts w:hint="eastAsia"/>
                <w:szCs w:val="21"/>
              </w:rPr>
              <w:t>包括原程序、输入数据、运行结果、实验过程发现的问题及解决办法等；</w:t>
            </w:r>
          </w:p>
          <w:p w14:paraId="761D105D" w14:textId="77777777" w:rsidR="0012127C" w:rsidRDefault="0012127C" w:rsidP="00AA01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AF0CB6">
              <w:rPr>
                <w:rFonts w:hint="eastAsia"/>
                <w:b/>
                <w:szCs w:val="21"/>
              </w:rPr>
              <w:t>分析与设计、软件工程类实验：</w:t>
            </w:r>
            <w:r>
              <w:rPr>
                <w:rFonts w:hint="eastAsia"/>
                <w:szCs w:val="21"/>
              </w:rPr>
              <w:t>编制分析与设计报告，要求用标准的绘图工具绘制文档中的图表。系统实施部分要求记录核心处理的方法、技巧或程序段；</w:t>
            </w:r>
          </w:p>
          <w:p w14:paraId="5409C502" w14:textId="77777777" w:rsidR="0012127C" w:rsidRDefault="0012127C" w:rsidP="00AA01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其他实验：包括实验输入数据，处理模型、输出数据及结果分析）</w:t>
            </w:r>
          </w:p>
          <w:p w14:paraId="15D7B612" w14:textId="77777777" w:rsidR="0012127C" w:rsidRDefault="0012127C" w:rsidP="00AA01FD">
            <w:pPr>
              <w:rPr>
                <w:szCs w:val="21"/>
              </w:rPr>
            </w:pPr>
          </w:p>
          <w:p w14:paraId="0F7089F0" w14:textId="77777777" w:rsidR="0012127C" w:rsidRDefault="0012127C" w:rsidP="00AA01FD">
            <w:pPr>
              <w:rPr>
                <w:szCs w:val="21"/>
              </w:rPr>
            </w:pPr>
          </w:p>
          <w:p w14:paraId="6B6874E8" w14:textId="77777777" w:rsidR="0012127C" w:rsidRDefault="0012127C" w:rsidP="00AA01FD">
            <w:pPr>
              <w:rPr>
                <w:szCs w:val="21"/>
              </w:rPr>
            </w:pPr>
          </w:p>
          <w:p w14:paraId="2159D561" w14:textId="77777777" w:rsidR="00554F50" w:rsidRDefault="00554F50" w:rsidP="00AA01FD">
            <w:pPr>
              <w:rPr>
                <w:szCs w:val="21"/>
              </w:rPr>
            </w:pPr>
          </w:p>
          <w:p w14:paraId="0E5BAFB3" w14:textId="77777777" w:rsidR="00B278B2" w:rsidRDefault="00B278B2" w:rsidP="00AA01FD">
            <w:pPr>
              <w:rPr>
                <w:szCs w:val="21"/>
              </w:rPr>
            </w:pPr>
          </w:p>
          <w:p w14:paraId="6E70281D" w14:textId="77777777" w:rsidR="00B278B2" w:rsidRDefault="00B278B2" w:rsidP="00AA01FD">
            <w:pPr>
              <w:rPr>
                <w:szCs w:val="21"/>
              </w:rPr>
            </w:pPr>
          </w:p>
          <w:p w14:paraId="5FBFC251" w14:textId="77777777" w:rsidR="00B278B2" w:rsidRDefault="00B278B2" w:rsidP="00AA01FD">
            <w:pPr>
              <w:rPr>
                <w:szCs w:val="21"/>
              </w:rPr>
            </w:pPr>
          </w:p>
          <w:p w14:paraId="5A8E78E9" w14:textId="77777777" w:rsidR="00B278B2" w:rsidRDefault="00B278B2" w:rsidP="00AA01FD">
            <w:pPr>
              <w:rPr>
                <w:szCs w:val="21"/>
              </w:rPr>
            </w:pPr>
          </w:p>
          <w:p w14:paraId="26C17A88" w14:textId="77777777" w:rsidR="00B278B2" w:rsidRDefault="00B278B2" w:rsidP="00AA01FD">
            <w:pPr>
              <w:rPr>
                <w:szCs w:val="21"/>
              </w:rPr>
            </w:pPr>
          </w:p>
          <w:p w14:paraId="67867EDB" w14:textId="77777777" w:rsidR="00B278B2" w:rsidRDefault="00B278B2" w:rsidP="00AA01FD">
            <w:pPr>
              <w:rPr>
                <w:szCs w:val="21"/>
              </w:rPr>
            </w:pPr>
          </w:p>
          <w:p w14:paraId="2DBD9464" w14:textId="77777777" w:rsidR="0012127C" w:rsidRDefault="0012127C" w:rsidP="002F5F95">
            <w:pPr>
              <w:numPr>
                <w:ilvl w:val="0"/>
                <w:numId w:val="11"/>
              </w:numPr>
              <w:tabs>
                <w:tab w:val="clear" w:pos="360"/>
                <w:tab w:val="num" w:pos="498"/>
              </w:tabs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实验结果与结论</w:t>
            </w:r>
          </w:p>
          <w:p w14:paraId="5CF28B54" w14:textId="77777777" w:rsidR="0012127C" w:rsidRDefault="0012127C" w:rsidP="0012127C">
            <w:pPr>
              <w:rPr>
                <w:b/>
                <w:bCs/>
              </w:rPr>
            </w:pPr>
          </w:p>
          <w:p w14:paraId="5FD80EE6" w14:textId="77777777" w:rsidR="0012127C" w:rsidRDefault="0012127C" w:rsidP="0012127C">
            <w:pPr>
              <w:rPr>
                <w:szCs w:val="21"/>
              </w:rPr>
            </w:pPr>
          </w:p>
          <w:p w14:paraId="7EC07148" w14:textId="77777777" w:rsidR="0012127C" w:rsidRDefault="0012127C" w:rsidP="0012127C">
            <w:pPr>
              <w:rPr>
                <w:szCs w:val="21"/>
              </w:rPr>
            </w:pPr>
          </w:p>
          <w:p w14:paraId="37C6CE4B" w14:textId="77777777" w:rsidR="0012127C" w:rsidRDefault="0012127C" w:rsidP="0012127C">
            <w:pPr>
              <w:rPr>
                <w:szCs w:val="21"/>
              </w:rPr>
            </w:pPr>
          </w:p>
          <w:p w14:paraId="60E4E5E4" w14:textId="77777777" w:rsidR="0012127C" w:rsidRDefault="0012127C" w:rsidP="0012127C">
            <w:pPr>
              <w:rPr>
                <w:szCs w:val="21"/>
              </w:rPr>
            </w:pPr>
          </w:p>
          <w:p w14:paraId="48544314" w14:textId="77777777" w:rsidR="0012127C" w:rsidRDefault="0012127C" w:rsidP="0012127C">
            <w:pPr>
              <w:rPr>
                <w:szCs w:val="21"/>
              </w:rPr>
            </w:pPr>
          </w:p>
          <w:p w14:paraId="639E3BA4" w14:textId="77777777" w:rsidR="0012127C" w:rsidRDefault="0012127C" w:rsidP="0012127C">
            <w:pPr>
              <w:rPr>
                <w:szCs w:val="21"/>
              </w:rPr>
            </w:pPr>
          </w:p>
          <w:p w14:paraId="4862F990" w14:textId="77777777" w:rsidR="0012127C" w:rsidRDefault="0012127C" w:rsidP="0012127C">
            <w:pPr>
              <w:rPr>
                <w:szCs w:val="21"/>
              </w:rPr>
            </w:pPr>
          </w:p>
          <w:p w14:paraId="180CF43D" w14:textId="77777777" w:rsidR="0012127C" w:rsidRDefault="0012127C" w:rsidP="0012127C">
            <w:pPr>
              <w:rPr>
                <w:szCs w:val="21"/>
              </w:rPr>
            </w:pPr>
          </w:p>
          <w:p w14:paraId="4402835B" w14:textId="77777777" w:rsidR="0012127C" w:rsidRDefault="0012127C" w:rsidP="0012127C">
            <w:pPr>
              <w:rPr>
                <w:szCs w:val="21"/>
              </w:rPr>
            </w:pPr>
          </w:p>
          <w:p w14:paraId="2F760091" w14:textId="77777777" w:rsidR="0012127C" w:rsidRDefault="0012127C" w:rsidP="0012127C">
            <w:pPr>
              <w:rPr>
                <w:szCs w:val="21"/>
              </w:rPr>
            </w:pPr>
          </w:p>
          <w:p w14:paraId="5D009197" w14:textId="77777777" w:rsidR="0012127C" w:rsidRDefault="0012127C" w:rsidP="0012127C">
            <w:pPr>
              <w:rPr>
                <w:szCs w:val="21"/>
              </w:rPr>
            </w:pPr>
          </w:p>
          <w:p w14:paraId="79DE42AA" w14:textId="77777777" w:rsidR="0012127C" w:rsidRDefault="0012127C" w:rsidP="0012127C">
            <w:pPr>
              <w:rPr>
                <w:szCs w:val="21"/>
              </w:rPr>
            </w:pPr>
          </w:p>
          <w:p w14:paraId="5EB07AC7" w14:textId="77777777" w:rsidR="0012127C" w:rsidRDefault="0012127C" w:rsidP="0012127C">
            <w:pPr>
              <w:rPr>
                <w:szCs w:val="21"/>
              </w:rPr>
            </w:pPr>
          </w:p>
          <w:p w14:paraId="33630A6C" w14:textId="77777777" w:rsidR="0012127C" w:rsidRDefault="0012127C" w:rsidP="0012127C">
            <w:pPr>
              <w:rPr>
                <w:szCs w:val="21"/>
              </w:rPr>
            </w:pPr>
          </w:p>
          <w:p w14:paraId="79939AD0" w14:textId="77777777" w:rsidR="0012127C" w:rsidRDefault="0012127C" w:rsidP="0012127C">
            <w:pPr>
              <w:rPr>
                <w:szCs w:val="21"/>
              </w:rPr>
            </w:pPr>
          </w:p>
          <w:p w14:paraId="2EA705A4" w14:textId="77777777" w:rsidR="0012127C" w:rsidRDefault="0012127C" w:rsidP="0012127C">
            <w:pPr>
              <w:rPr>
                <w:szCs w:val="21"/>
              </w:rPr>
            </w:pPr>
          </w:p>
          <w:p w14:paraId="58902397" w14:textId="77777777" w:rsidR="0012127C" w:rsidRDefault="0012127C" w:rsidP="0012127C">
            <w:pPr>
              <w:rPr>
                <w:szCs w:val="21"/>
              </w:rPr>
            </w:pPr>
          </w:p>
          <w:p w14:paraId="2CB24ED8" w14:textId="77777777" w:rsidR="0012127C" w:rsidRDefault="0012127C" w:rsidP="0012127C">
            <w:pPr>
              <w:rPr>
                <w:szCs w:val="21"/>
              </w:rPr>
            </w:pPr>
          </w:p>
          <w:p w14:paraId="4F877907" w14:textId="77777777" w:rsidR="00F536C9" w:rsidRDefault="00F536C9" w:rsidP="0012127C">
            <w:pPr>
              <w:rPr>
                <w:szCs w:val="21"/>
              </w:rPr>
            </w:pPr>
          </w:p>
          <w:p w14:paraId="1B3AE31A" w14:textId="77777777" w:rsidR="00F536C9" w:rsidRDefault="00F536C9" w:rsidP="0012127C">
            <w:pPr>
              <w:rPr>
                <w:szCs w:val="21"/>
              </w:rPr>
            </w:pPr>
          </w:p>
          <w:p w14:paraId="3D2722F4" w14:textId="77777777" w:rsidR="00554F50" w:rsidRDefault="00554F50" w:rsidP="0012127C">
            <w:pPr>
              <w:rPr>
                <w:szCs w:val="21"/>
              </w:rPr>
            </w:pPr>
          </w:p>
          <w:p w14:paraId="2174C18F" w14:textId="77777777" w:rsidR="00554F50" w:rsidRDefault="00554F50" w:rsidP="0012127C">
            <w:pPr>
              <w:rPr>
                <w:szCs w:val="21"/>
              </w:rPr>
            </w:pPr>
          </w:p>
          <w:p w14:paraId="17325967" w14:textId="77777777" w:rsidR="00554F50" w:rsidRDefault="00554F50" w:rsidP="0012127C">
            <w:pPr>
              <w:rPr>
                <w:szCs w:val="21"/>
              </w:rPr>
            </w:pPr>
          </w:p>
          <w:p w14:paraId="019C7EB7" w14:textId="77777777" w:rsidR="00554F50" w:rsidRDefault="00554F50" w:rsidP="0012127C">
            <w:pPr>
              <w:rPr>
                <w:szCs w:val="21"/>
              </w:rPr>
            </w:pPr>
          </w:p>
          <w:p w14:paraId="6BB5F218" w14:textId="77777777" w:rsidR="00554F50" w:rsidRDefault="00554F50" w:rsidP="0012127C">
            <w:pPr>
              <w:rPr>
                <w:szCs w:val="21"/>
              </w:rPr>
            </w:pPr>
          </w:p>
          <w:p w14:paraId="3E1564BA" w14:textId="77777777" w:rsidR="00554F50" w:rsidRDefault="00554F50" w:rsidP="0012127C">
            <w:pPr>
              <w:rPr>
                <w:szCs w:val="21"/>
              </w:rPr>
            </w:pPr>
          </w:p>
          <w:p w14:paraId="55C60910" w14:textId="77777777" w:rsidR="00554F50" w:rsidRDefault="00554F50" w:rsidP="0012127C">
            <w:pPr>
              <w:rPr>
                <w:szCs w:val="21"/>
              </w:rPr>
            </w:pPr>
          </w:p>
          <w:p w14:paraId="29568E52" w14:textId="77777777" w:rsidR="00554F50" w:rsidRDefault="00554F50" w:rsidP="0012127C">
            <w:pPr>
              <w:rPr>
                <w:szCs w:val="21"/>
              </w:rPr>
            </w:pPr>
          </w:p>
          <w:p w14:paraId="789E9BA7" w14:textId="77777777" w:rsidR="00B278B2" w:rsidRDefault="00B278B2" w:rsidP="0012127C">
            <w:pPr>
              <w:rPr>
                <w:szCs w:val="21"/>
              </w:rPr>
            </w:pPr>
          </w:p>
          <w:p w14:paraId="77C65AE3" w14:textId="77777777" w:rsidR="00B278B2" w:rsidRDefault="00B278B2" w:rsidP="0012127C">
            <w:pPr>
              <w:rPr>
                <w:szCs w:val="21"/>
              </w:rPr>
            </w:pPr>
          </w:p>
          <w:p w14:paraId="0F99B52C" w14:textId="77777777" w:rsidR="0012127C" w:rsidRDefault="0012127C" w:rsidP="0012127C">
            <w:pPr>
              <w:rPr>
                <w:szCs w:val="21"/>
              </w:rPr>
            </w:pPr>
          </w:p>
          <w:p w14:paraId="16C81275" w14:textId="77777777" w:rsidR="0012127C" w:rsidRDefault="0012127C" w:rsidP="0012127C">
            <w:pPr>
              <w:rPr>
                <w:szCs w:val="21"/>
              </w:rPr>
            </w:pPr>
          </w:p>
          <w:p w14:paraId="1478D232" w14:textId="77777777" w:rsidR="0012127C" w:rsidRDefault="0012127C" w:rsidP="0012127C">
            <w:pPr>
              <w:rPr>
                <w:szCs w:val="21"/>
              </w:rPr>
            </w:pPr>
          </w:p>
          <w:p w14:paraId="7A248AC6" w14:textId="77777777" w:rsidR="0012127C" w:rsidRDefault="0012127C" w:rsidP="0012127C">
            <w:pPr>
              <w:rPr>
                <w:szCs w:val="21"/>
              </w:rPr>
            </w:pPr>
          </w:p>
          <w:p w14:paraId="66ECBA20" w14:textId="77777777" w:rsidR="0012127C" w:rsidRPr="00AF0CB6" w:rsidRDefault="0012127C" w:rsidP="002F5F95">
            <w:pPr>
              <w:numPr>
                <w:ilvl w:val="0"/>
                <w:numId w:val="11"/>
              </w:numPr>
              <w:tabs>
                <w:tab w:val="clear" w:pos="360"/>
                <w:tab w:val="num" w:pos="498"/>
              </w:tabs>
              <w:spacing w:beforeLines="50" w:before="156"/>
              <w:rPr>
                <w:szCs w:val="21"/>
              </w:rPr>
            </w:pPr>
            <w:r w:rsidRPr="00AF0CB6">
              <w:rPr>
                <w:rFonts w:hint="eastAsia"/>
                <w:szCs w:val="21"/>
              </w:rPr>
              <w:t>实验报告成绩（请按优，良，中，及格，不及格五级评定）</w:t>
            </w:r>
          </w:p>
          <w:p w14:paraId="22AD428E" w14:textId="77777777" w:rsidR="0012127C" w:rsidRDefault="0012127C" w:rsidP="0012127C"/>
          <w:p w14:paraId="6BDF0EC2" w14:textId="77777777" w:rsidR="0012127C" w:rsidRDefault="0012127C" w:rsidP="0012127C"/>
          <w:p w14:paraId="67462C20" w14:textId="77777777" w:rsidR="0012127C" w:rsidRPr="0017198E" w:rsidRDefault="0012127C" w:rsidP="0012127C">
            <w:pPr>
              <w:rPr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教师签字：</w:t>
            </w:r>
            <w:r w:rsidR="00554F50">
              <w:rPr>
                <w:noProof/>
              </w:rPr>
              <w:drawing>
                <wp:inline distT="0" distB="0" distL="0" distR="0" wp14:anchorId="5C744328" wp14:editId="73412B3F">
                  <wp:extent cx="857250" cy="447675"/>
                  <wp:effectExtent l="0" t="0" r="0" b="9525"/>
                  <wp:docPr id="1" name="图片 1" descr="sig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EDA55" w14:textId="77777777" w:rsidR="007D3476" w:rsidRDefault="007D3476"/>
    <w:sectPr w:rsidR="007D347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hine Yen" w:date="2016-06-11T06:11:00Z" w:initials="Shine">
    <w:p w14:paraId="75BC218D" w14:textId="77777777" w:rsidR="007513EE" w:rsidRDefault="007513EE">
      <w:pPr>
        <w:pStyle w:val="ab"/>
      </w:pPr>
      <w:r>
        <w:rPr>
          <w:rStyle w:val="aa"/>
        </w:rPr>
        <w:annotationRef/>
      </w:r>
      <w:r>
        <w:t>最后一次上机的日期。</w:t>
      </w:r>
    </w:p>
    <w:p w14:paraId="4D60052C" w14:textId="77777777" w:rsidR="007513EE" w:rsidRDefault="007513EE">
      <w:pPr>
        <w:pStyle w:val="ab"/>
      </w:pPr>
      <w:r>
        <w:t>定稿打印时请删除此批注。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60052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37A76" w14:textId="77777777" w:rsidR="005D5A74" w:rsidRDefault="005D5A74" w:rsidP="007D3476">
      <w:pPr>
        <w:ind w:firstLine="480"/>
      </w:pPr>
      <w:r>
        <w:separator/>
      </w:r>
    </w:p>
  </w:endnote>
  <w:endnote w:type="continuationSeparator" w:id="0">
    <w:p w14:paraId="71F012C2" w14:textId="77777777" w:rsidR="005D5A74" w:rsidRDefault="005D5A74" w:rsidP="007D347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8AB76" w14:textId="42C21FDE" w:rsidR="00F536C9" w:rsidRDefault="00F536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099E" w:rsidRPr="00C9099E">
      <w:rPr>
        <w:noProof/>
        <w:lang w:val="zh-CN"/>
      </w:rPr>
      <w:t>4</w:t>
    </w:r>
    <w:r>
      <w:fldChar w:fldCharType="end"/>
    </w:r>
  </w:p>
  <w:p w14:paraId="6646A010" w14:textId="77777777" w:rsidR="00F536C9" w:rsidRDefault="00F536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CE576" w14:textId="77777777" w:rsidR="005D5A74" w:rsidRDefault="005D5A74" w:rsidP="007D3476">
      <w:pPr>
        <w:ind w:firstLine="480"/>
      </w:pPr>
      <w:r>
        <w:separator/>
      </w:r>
    </w:p>
  </w:footnote>
  <w:footnote w:type="continuationSeparator" w:id="0">
    <w:p w14:paraId="31CF6DFC" w14:textId="77777777" w:rsidR="005D5A74" w:rsidRDefault="005D5A74" w:rsidP="007D347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07D"/>
    <w:multiLevelType w:val="hybridMultilevel"/>
    <w:tmpl w:val="2BF01716"/>
    <w:lvl w:ilvl="0" w:tplc="C4987E7E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19111C"/>
    <w:multiLevelType w:val="hybridMultilevel"/>
    <w:tmpl w:val="D71607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437679A4">
      <w:start w:val="2"/>
      <w:numFmt w:val="decimal"/>
      <w:lvlText w:val="%2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156459AE"/>
    <w:multiLevelType w:val="hybridMultilevel"/>
    <w:tmpl w:val="5E8485BC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6073844"/>
    <w:multiLevelType w:val="hybridMultilevel"/>
    <w:tmpl w:val="D71607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437679A4">
      <w:start w:val="2"/>
      <w:numFmt w:val="decimal"/>
      <w:lvlText w:val="%2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6097E0F"/>
    <w:multiLevelType w:val="hybridMultilevel"/>
    <w:tmpl w:val="C6B6DC7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AE91FC9"/>
    <w:multiLevelType w:val="hybridMultilevel"/>
    <w:tmpl w:val="583A4520"/>
    <w:lvl w:ilvl="0" w:tplc="04090013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3C2B07"/>
    <w:multiLevelType w:val="hybridMultilevel"/>
    <w:tmpl w:val="4C828D38"/>
    <w:lvl w:ilvl="0" w:tplc="9F32AC2A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22F4130D"/>
    <w:multiLevelType w:val="hybridMultilevel"/>
    <w:tmpl w:val="709A3966"/>
    <w:lvl w:ilvl="0" w:tplc="1B88A3F4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BC72BEC"/>
    <w:multiLevelType w:val="hybridMultilevel"/>
    <w:tmpl w:val="583A4520"/>
    <w:lvl w:ilvl="0" w:tplc="04090013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BE94FD7"/>
    <w:multiLevelType w:val="hybridMultilevel"/>
    <w:tmpl w:val="87241B24"/>
    <w:lvl w:ilvl="0" w:tplc="9F32AC2A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34E318C5"/>
    <w:multiLevelType w:val="hybridMultilevel"/>
    <w:tmpl w:val="D8641664"/>
    <w:lvl w:ilvl="0" w:tplc="87809B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CE14A6"/>
    <w:multiLevelType w:val="hybridMultilevel"/>
    <w:tmpl w:val="D8641664"/>
    <w:lvl w:ilvl="0" w:tplc="87809B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5C084A"/>
    <w:multiLevelType w:val="hybridMultilevel"/>
    <w:tmpl w:val="480A3D5C"/>
    <w:lvl w:ilvl="0" w:tplc="716826A2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45A54"/>
    <w:multiLevelType w:val="hybridMultilevel"/>
    <w:tmpl w:val="1F80F8A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56776162"/>
    <w:multiLevelType w:val="hybridMultilevel"/>
    <w:tmpl w:val="792E5D52"/>
    <w:lvl w:ilvl="0" w:tplc="9F32AC2A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A08145C"/>
    <w:multiLevelType w:val="hybridMultilevel"/>
    <w:tmpl w:val="D71607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437679A4">
      <w:start w:val="2"/>
      <w:numFmt w:val="decimal"/>
      <w:lvlText w:val="%2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70BB12C8"/>
    <w:multiLevelType w:val="hybridMultilevel"/>
    <w:tmpl w:val="E2403704"/>
    <w:lvl w:ilvl="0" w:tplc="9F6699C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5A3361"/>
    <w:multiLevelType w:val="hybridMultilevel"/>
    <w:tmpl w:val="83F270CC"/>
    <w:lvl w:ilvl="0" w:tplc="04090013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6"/>
  </w:num>
  <w:num w:numId="5">
    <w:abstractNumId w:val="0"/>
  </w:num>
  <w:num w:numId="6">
    <w:abstractNumId w:val="10"/>
  </w:num>
  <w:num w:numId="7">
    <w:abstractNumId w:val="17"/>
  </w:num>
  <w:num w:numId="8">
    <w:abstractNumId w:val="3"/>
  </w:num>
  <w:num w:numId="9">
    <w:abstractNumId w:val="11"/>
  </w:num>
  <w:num w:numId="10">
    <w:abstractNumId w:val="12"/>
  </w:num>
  <w:num w:numId="11">
    <w:abstractNumId w:val="8"/>
  </w:num>
  <w:num w:numId="12">
    <w:abstractNumId w:val="1"/>
  </w:num>
  <w:num w:numId="13">
    <w:abstractNumId w:val="7"/>
  </w:num>
  <w:num w:numId="14">
    <w:abstractNumId w:val="4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ine Yen">
    <w15:presenceInfo w15:providerId="None" w15:userId="Shine 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6C"/>
    <w:rsid w:val="000A7A8F"/>
    <w:rsid w:val="0012127C"/>
    <w:rsid w:val="0014430F"/>
    <w:rsid w:val="001F07A1"/>
    <w:rsid w:val="00201A90"/>
    <w:rsid w:val="002B3AD7"/>
    <w:rsid w:val="002F5F95"/>
    <w:rsid w:val="00554F50"/>
    <w:rsid w:val="005D5A74"/>
    <w:rsid w:val="00612A96"/>
    <w:rsid w:val="006C18B5"/>
    <w:rsid w:val="006F770E"/>
    <w:rsid w:val="007245C8"/>
    <w:rsid w:val="007513EE"/>
    <w:rsid w:val="00755D4C"/>
    <w:rsid w:val="007D3476"/>
    <w:rsid w:val="009C30DF"/>
    <w:rsid w:val="009E1558"/>
    <w:rsid w:val="00A76EF6"/>
    <w:rsid w:val="00AA01FD"/>
    <w:rsid w:val="00AA2538"/>
    <w:rsid w:val="00AD35E5"/>
    <w:rsid w:val="00B278B2"/>
    <w:rsid w:val="00B75E14"/>
    <w:rsid w:val="00B864ED"/>
    <w:rsid w:val="00C509AA"/>
    <w:rsid w:val="00C61502"/>
    <w:rsid w:val="00C86F20"/>
    <w:rsid w:val="00C9099E"/>
    <w:rsid w:val="00D32669"/>
    <w:rsid w:val="00D92594"/>
    <w:rsid w:val="00DA3E91"/>
    <w:rsid w:val="00DA43E4"/>
    <w:rsid w:val="00DC6692"/>
    <w:rsid w:val="00F536C9"/>
    <w:rsid w:val="00F7196C"/>
    <w:rsid w:val="00F77B6C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73CD5"/>
  <w15:docId w15:val="{71AA5F4D-11D4-4A61-91ED-46A2D2D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443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3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347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7D3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47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536C9"/>
    <w:pPr>
      <w:ind w:firstLineChars="200" w:firstLine="420"/>
    </w:pPr>
  </w:style>
  <w:style w:type="character" w:styleId="a8">
    <w:name w:val="Hyperlink"/>
    <w:basedOn w:val="a0"/>
    <w:rsid w:val="00554F50"/>
    <w:rPr>
      <w:color w:val="0000FF" w:themeColor="hyperlink"/>
      <w:u w:val="single"/>
    </w:rPr>
  </w:style>
  <w:style w:type="character" w:styleId="a9">
    <w:name w:val="FollowedHyperlink"/>
    <w:basedOn w:val="a0"/>
    <w:rsid w:val="00554F50"/>
    <w:rPr>
      <w:color w:val="800080" w:themeColor="followedHyperlink"/>
      <w:u w:val="single"/>
    </w:rPr>
  </w:style>
  <w:style w:type="character" w:styleId="aa">
    <w:name w:val="annotation reference"/>
    <w:basedOn w:val="a0"/>
    <w:semiHidden/>
    <w:unhideWhenUsed/>
    <w:rsid w:val="00201A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201A90"/>
    <w:pPr>
      <w:jc w:val="left"/>
    </w:pPr>
  </w:style>
  <w:style w:type="character" w:customStyle="1" w:styleId="ac">
    <w:name w:val="批注文字 字符"/>
    <w:basedOn w:val="a0"/>
    <w:link w:val="ab"/>
    <w:semiHidden/>
    <w:rsid w:val="00201A90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semiHidden/>
    <w:unhideWhenUsed/>
    <w:rsid w:val="00201A90"/>
    <w:rPr>
      <w:b/>
      <w:bCs/>
    </w:rPr>
  </w:style>
  <w:style w:type="character" w:customStyle="1" w:styleId="ae">
    <w:name w:val="批注主题 字符"/>
    <w:basedOn w:val="ac"/>
    <w:link w:val="ad"/>
    <w:semiHidden/>
    <w:rsid w:val="00201A90"/>
    <w:rPr>
      <w:b/>
      <w:bCs/>
      <w:kern w:val="2"/>
      <w:sz w:val="21"/>
      <w:szCs w:val="24"/>
    </w:rPr>
  </w:style>
  <w:style w:type="paragraph" w:styleId="af">
    <w:name w:val="Balloon Text"/>
    <w:basedOn w:val="a"/>
    <w:link w:val="af0"/>
    <w:semiHidden/>
    <w:unhideWhenUsed/>
    <w:rsid w:val="00201A90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201A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nba.sports.sina.com.cn/players.php?dpc=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-structure\&#19978;&#26426;&#23454;&#39564;\docs\&#12298;&#24212;&#29992;&#25968;&#25454;&#32467;&#26500;&#12299;&#23454;&#39564;&#25253;&#21578;&#27169;&#26495;2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《应用数据结构》实验报告模板2016.dotx</Template>
  <TotalTime>2</TotalTime>
  <Pages>4</Pages>
  <Words>372</Words>
  <Characters>2122</Characters>
  <Application>Microsoft Office Word</Application>
  <DocSecurity>0</DocSecurity>
  <Lines>17</Lines>
  <Paragraphs>4</Paragraphs>
  <ScaleCrop>false</ScaleCrop>
  <Company>武汉理工大学管理学院信息管理系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学生李令新</dc:creator>
  <cp:keywords/>
  <dc:description/>
  <cp:lastModifiedBy>学生李令新</cp:lastModifiedBy>
  <cp:revision>2</cp:revision>
  <dcterms:created xsi:type="dcterms:W3CDTF">2017-06-11T08:20:00Z</dcterms:created>
  <dcterms:modified xsi:type="dcterms:W3CDTF">2017-06-11T08:24:00Z</dcterms:modified>
</cp:coreProperties>
</file>